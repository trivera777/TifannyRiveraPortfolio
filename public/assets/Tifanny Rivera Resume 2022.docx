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8" w:type="pct"/>
        <w:tblLook w:val="0600" w:firstRow="0" w:lastRow="0" w:firstColumn="0" w:lastColumn="0" w:noHBand="1" w:noVBand="1"/>
        <w:tblCaption w:val="Layout table"/>
      </w:tblPr>
      <w:tblGrid>
        <w:gridCol w:w="736"/>
        <w:gridCol w:w="2870"/>
        <w:gridCol w:w="4548"/>
        <w:gridCol w:w="2041"/>
        <w:gridCol w:w="709"/>
      </w:tblGrid>
      <w:tr w:rsidR="00D00FAC" w:rsidRPr="00D00FAC" w14:paraId="3ACD9398" w14:textId="77777777" w:rsidTr="00D00FAC">
        <w:trPr>
          <w:trHeight w:val="1214"/>
        </w:trPr>
        <w:tc>
          <w:tcPr>
            <w:tcW w:w="735" w:type="dxa"/>
            <w:tcBorders>
              <w:bottom w:val="single" w:sz="12" w:space="0" w:color="648276" w:themeColor="accent5"/>
            </w:tcBorders>
          </w:tcPr>
          <w:p w14:paraId="0562A219" w14:textId="77777777" w:rsidR="00605A5B" w:rsidRPr="00D00FAC" w:rsidRDefault="00605A5B">
            <w:pPr>
              <w:rPr>
                <w:rFonts w:ascii="Ebrima" w:hAnsi="Ebrima" w:cs="Calibri"/>
                <w:color w:val="auto"/>
              </w:rPr>
            </w:pPr>
          </w:p>
        </w:tc>
        <w:tc>
          <w:tcPr>
            <w:tcW w:w="9451" w:type="dxa"/>
            <w:gridSpan w:val="3"/>
            <w:tcBorders>
              <w:bottom w:val="single" w:sz="12" w:space="0" w:color="648276" w:themeColor="accent5"/>
            </w:tcBorders>
          </w:tcPr>
          <w:p w14:paraId="33F14717" w14:textId="4B1ED417" w:rsidR="00605A5B" w:rsidRPr="00D00FAC" w:rsidRDefault="00F16A76" w:rsidP="00373AB3">
            <w:pPr>
              <w:pStyle w:val="Title"/>
              <w:rPr>
                <w:rFonts w:cs="Calibri"/>
                <w:color w:val="auto"/>
                <w:sz w:val="56"/>
                <w:szCs w:val="20"/>
              </w:rPr>
            </w:pPr>
            <w:r w:rsidRPr="00D00FAC">
              <w:rPr>
                <w:rFonts w:cs="Calibri"/>
                <w:color w:val="auto"/>
                <w:sz w:val="56"/>
                <w:szCs w:val="20"/>
              </w:rPr>
              <w:t>Tifanny</w:t>
            </w:r>
            <w:r w:rsidR="00A77921" w:rsidRPr="00D00FAC">
              <w:rPr>
                <w:rFonts w:cs="Calibri"/>
                <w:color w:val="auto"/>
                <w:sz w:val="56"/>
                <w:szCs w:val="20"/>
              </w:rPr>
              <w:t xml:space="preserve"> </w:t>
            </w:r>
            <w:r w:rsidRPr="00D00FAC">
              <w:rPr>
                <w:rStyle w:val="Emphasis"/>
                <w:rFonts w:cs="Calibri"/>
                <w:color w:val="auto"/>
                <w:sz w:val="56"/>
                <w:szCs w:val="20"/>
              </w:rPr>
              <w:t>Rivera</w:t>
            </w:r>
          </w:p>
          <w:p w14:paraId="4A410510" w14:textId="43E0A48A" w:rsidR="00605A5B" w:rsidRPr="00A51766" w:rsidRDefault="003926EA" w:rsidP="00373AB3">
            <w:pPr>
              <w:pStyle w:val="TextRight"/>
              <w:rPr>
                <w:rFonts w:ascii="Ebrima" w:hAnsi="Ebrima" w:cs="Calibri"/>
                <w:color w:val="auto"/>
                <w:sz w:val="24"/>
              </w:rPr>
            </w:pPr>
            <w:r w:rsidRPr="00D00FAC">
              <w:rPr>
                <w:rFonts w:ascii="Ebrima" w:hAnsi="Ebrima" w:cs="Calibri"/>
                <w:color w:val="auto"/>
                <w:sz w:val="24"/>
                <w:szCs w:val="14"/>
              </w:rPr>
              <w:t xml:space="preserve">   </w:t>
            </w:r>
            <w:r w:rsidRPr="00A51766">
              <w:rPr>
                <w:rFonts w:ascii="Ebrima" w:hAnsi="Ebrima" w:cs="Calibri"/>
                <w:color w:val="auto"/>
                <w:sz w:val="24"/>
              </w:rPr>
              <w:t>Denver, CO</w:t>
            </w:r>
            <w:r w:rsidR="00373AB3" w:rsidRPr="00A51766">
              <w:rPr>
                <w:rStyle w:val="Emphasis"/>
                <w:rFonts w:ascii="Ebrima" w:hAnsi="Ebrima" w:cs="Calibri"/>
                <w:color w:val="auto"/>
                <w:sz w:val="24"/>
              </w:rPr>
              <w:t xml:space="preserve"> </w:t>
            </w:r>
            <w:r w:rsidR="00A51766" w:rsidRPr="00A51766">
              <w:rPr>
                <w:rStyle w:val="Emphasis"/>
                <w:rFonts w:ascii="Ebrima" w:hAnsi="Ebrima" w:cs="Calibri"/>
                <w:color w:val="auto"/>
                <w:sz w:val="24"/>
              </w:rPr>
              <w:t>•</w:t>
            </w:r>
            <w:r w:rsidR="00A51766" w:rsidRPr="00A51766">
              <w:rPr>
                <w:rStyle w:val="Emphasis"/>
                <w:rFonts w:ascii="Ebrima" w:hAnsi="Ebrima" w:cs="Calibri"/>
                <w:color w:val="auto"/>
                <w:sz w:val="24"/>
              </w:rPr>
              <w:t xml:space="preserve"> </w:t>
            </w:r>
            <w:r w:rsidR="00A51766" w:rsidRPr="00A51766">
              <w:rPr>
                <w:rStyle w:val="Emphasis"/>
                <w:rFonts w:ascii="Ebrima" w:hAnsi="Ebrima" w:cs="Calibri"/>
                <w:color w:val="auto"/>
                <w:sz w:val="24"/>
              </w:rPr>
              <w:t>970</w:t>
            </w:r>
            <w:r w:rsidR="00A51766" w:rsidRPr="00A51766">
              <w:rPr>
                <w:rStyle w:val="Emphasis"/>
                <w:rFonts w:ascii="Ebrima" w:hAnsi="Ebrima" w:cs="Calibri"/>
                <w:color w:val="auto"/>
                <w:sz w:val="24"/>
              </w:rPr>
              <w:t>-</w:t>
            </w:r>
            <w:r w:rsidR="00A51766" w:rsidRPr="00A51766">
              <w:rPr>
                <w:rStyle w:val="Emphasis"/>
                <w:rFonts w:ascii="Ebrima" w:hAnsi="Ebrima" w:cs="Calibri"/>
                <w:color w:val="auto"/>
                <w:sz w:val="24"/>
              </w:rPr>
              <w:t>515</w:t>
            </w:r>
            <w:r w:rsidR="00A51766" w:rsidRPr="00A51766">
              <w:rPr>
                <w:rStyle w:val="Emphasis"/>
                <w:rFonts w:ascii="Ebrima" w:hAnsi="Ebrima" w:cs="Calibri"/>
                <w:color w:val="auto"/>
                <w:sz w:val="24"/>
              </w:rPr>
              <w:t>-</w:t>
            </w:r>
            <w:r w:rsidR="00A51766" w:rsidRPr="00A51766">
              <w:rPr>
                <w:rStyle w:val="Emphasis"/>
                <w:rFonts w:ascii="Ebrima" w:hAnsi="Ebrima" w:cs="Calibri"/>
                <w:color w:val="auto"/>
                <w:sz w:val="24"/>
              </w:rPr>
              <w:t>8586</w:t>
            </w:r>
            <w:r w:rsidR="00A51766" w:rsidRPr="00A51766">
              <w:rPr>
                <w:rStyle w:val="Emphasis"/>
                <w:rFonts w:ascii="Ebrima" w:hAnsi="Ebrima" w:cs="Calibri"/>
                <w:color w:val="auto"/>
                <w:sz w:val="24"/>
              </w:rPr>
              <w:t xml:space="preserve"> </w:t>
            </w:r>
            <w:r w:rsidR="00A51766" w:rsidRPr="00A51766">
              <w:rPr>
                <w:rStyle w:val="Emphasis"/>
                <w:rFonts w:ascii="Ebrima" w:hAnsi="Ebrima" w:cs="Calibri"/>
                <w:color w:val="auto"/>
                <w:sz w:val="24"/>
              </w:rPr>
              <w:t>•</w:t>
            </w:r>
            <w:r w:rsidR="00A51766" w:rsidRPr="00A51766">
              <w:rPr>
                <w:rStyle w:val="Emphasis"/>
                <w:rFonts w:ascii="Ebrima" w:hAnsi="Ebrima" w:cs="Calibri"/>
                <w:color w:val="auto"/>
                <w:sz w:val="24"/>
              </w:rPr>
              <w:t xml:space="preserve"> </w:t>
            </w:r>
            <w:r w:rsidR="00A51766" w:rsidRPr="00A51766">
              <w:rPr>
                <w:rStyle w:val="Emphasis"/>
                <w:rFonts w:ascii="Ebrima" w:hAnsi="Ebrima" w:cs="Calibri"/>
                <w:color w:val="auto"/>
                <w:sz w:val="24"/>
              </w:rPr>
              <w:t>tifrivera777@gmail.com</w:t>
            </w:r>
          </w:p>
        </w:tc>
        <w:tc>
          <w:tcPr>
            <w:tcW w:w="718" w:type="dxa"/>
            <w:tcBorders>
              <w:bottom w:val="single" w:sz="12" w:space="0" w:color="648276" w:themeColor="accent5"/>
            </w:tcBorders>
          </w:tcPr>
          <w:p w14:paraId="3B6C0A22" w14:textId="77777777" w:rsidR="00605A5B" w:rsidRPr="00D00FAC" w:rsidRDefault="00605A5B">
            <w:pPr>
              <w:rPr>
                <w:rFonts w:ascii="Ebrima" w:hAnsi="Ebrima" w:cs="Calibri"/>
                <w:color w:val="auto"/>
              </w:rPr>
            </w:pPr>
          </w:p>
        </w:tc>
      </w:tr>
      <w:tr w:rsidR="00D00FAC" w:rsidRPr="00D00FAC" w14:paraId="5A66269F" w14:textId="77777777" w:rsidTr="00A51766">
        <w:trPr>
          <w:trHeight w:val="50"/>
        </w:trPr>
        <w:tc>
          <w:tcPr>
            <w:tcW w:w="3510" w:type="dxa"/>
            <w:gridSpan w:val="2"/>
            <w:tcBorders>
              <w:top w:val="single" w:sz="12" w:space="0" w:color="648276" w:themeColor="accent5"/>
              <w:right w:val="single" w:sz="12" w:space="0" w:color="648276" w:themeColor="accent5"/>
            </w:tcBorders>
          </w:tcPr>
          <w:p w14:paraId="7BA3EE81" w14:textId="77777777" w:rsidR="00F4501B" w:rsidRPr="00D00FAC" w:rsidRDefault="00F4501B">
            <w:pPr>
              <w:rPr>
                <w:rFonts w:ascii="Ebrima" w:hAnsi="Ebrima" w:cs="Calibri"/>
                <w:color w:val="auto"/>
              </w:rPr>
            </w:pPr>
          </w:p>
        </w:tc>
        <w:tc>
          <w:tcPr>
            <w:tcW w:w="4606" w:type="dxa"/>
            <w:tcBorders>
              <w:top w:val="single" w:sz="12" w:space="0" w:color="648276" w:themeColor="accent5"/>
              <w:left w:val="single" w:sz="12" w:space="0" w:color="648276" w:themeColor="accent5"/>
            </w:tcBorders>
          </w:tcPr>
          <w:p w14:paraId="5B01C538" w14:textId="77777777" w:rsidR="00F4501B" w:rsidRPr="00D00FAC" w:rsidRDefault="00F4501B">
            <w:pPr>
              <w:rPr>
                <w:rFonts w:ascii="Ebrima" w:hAnsi="Ebrima" w:cs="Calibri"/>
                <w:color w:val="auto"/>
              </w:rPr>
            </w:pPr>
          </w:p>
        </w:tc>
        <w:tc>
          <w:tcPr>
            <w:tcW w:w="2788" w:type="dxa"/>
            <w:gridSpan w:val="2"/>
            <w:tcBorders>
              <w:top w:val="single" w:sz="12" w:space="0" w:color="648276" w:themeColor="accent5"/>
            </w:tcBorders>
          </w:tcPr>
          <w:p w14:paraId="6DF7E702" w14:textId="77777777" w:rsidR="00F4501B" w:rsidRPr="00D00FAC" w:rsidRDefault="00F4501B">
            <w:pPr>
              <w:rPr>
                <w:rFonts w:ascii="Ebrima" w:hAnsi="Ebrima" w:cs="Calibri"/>
                <w:color w:val="auto"/>
              </w:rPr>
            </w:pPr>
          </w:p>
        </w:tc>
      </w:tr>
      <w:tr w:rsidR="00D00FAC" w:rsidRPr="00D00FAC" w14:paraId="6FA1D508" w14:textId="77777777" w:rsidTr="00A51766">
        <w:trPr>
          <w:trHeight w:val="2073"/>
        </w:trPr>
        <w:tc>
          <w:tcPr>
            <w:tcW w:w="3510" w:type="dxa"/>
            <w:gridSpan w:val="2"/>
            <w:tcBorders>
              <w:right w:val="single" w:sz="12" w:space="0" w:color="648276" w:themeColor="accent5"/>
            </w:tcBorders>
          </w:tcPr>
          <w:p w14:paraId="6E0664E6" w14:textId="1D15537C" w:rsidR="003926EA" w:rsidRPr="00A51766" w:rsidRDefault="00A51766" w:rsidP="003926EA">
            <w:pPr>
              <w:pStyle w:val="Heading1"/>
              <w:rPr>
                <w:rFonts w:ascii="Ebrima" w:hAnsi="Ebrima" w:cs="Calibri"/>
                <w:color w:val="auto"/>
                <w:szCs w:val="22"/>
                <w:u w:val="single"/>
              </w:rPr>
            </w:pPr>
            <w:r w:rsidRPr="00A51766">
              <w:rPr>
                <w:rFonts w:ascii="Ebrima" w:hAnsi="Ebrima" w:cs="Calibri"/>
                <w:color w:val="auto"/>
                <w:u w:val="single"/>
              </w:rPr>
              <w:t>Links</w:t>
            </w:r>
          </w:p>
          <w:p w14:paraId="558DA5BD" w14:textId="1258DA46" w:rsidR="003926EA" w:rsidRPr="00D00FAC" w:rsidRDefault="003926EA" w:rsidP="00FF4C3F">
            <w:pPr>
              <w:spacing w:line="276" w:lineRule="auto"/>
              <w:rPr>
                <w:rFonts w:ascii="Ebrima" w:hAnsi="Ebrima" w:cs="Calibri"/>
                <w:color w:val="auto"/>
                <w:sz w:val="22"/>
                <w:szCs w:val="22"/>
              </w:rPr>
            </w:pPr>
            <w:hyperlink r:id="rId7" w:history="1">
              <w:r w:rsidRPr="00D00FAC">
                <w:rPr>
                  <w:rStyle w:val="Hyperlink"/>
                  <w:rFonts w:ascii="Ebrima" w:hAnsi="Ebrima" w:cs="Calibri"/>
                  <w:color w:val="auto"/>
                  <w:sz w:val="22"/>
                  <w:szCs w:val="22"/>
                  <w:u w:val="none"/>
                </w:rPr>
                <w:t>http://tifannyrivera.herokuapp.com</w:t>
              </w:r>
            </w:hyperlink>
          </w:p>
          <w:p w14:paraId="29702CB2" w14:textId="0AFE11DE" w:rsidR="00605A5B" w:rsidRPr="00D00FAC" w:rsidRDefault="00F16A76" w:rsidP="00FF4C3F">
            <w:pPr>
              <w:pStyle w:val="TextLeft"/>
              <w:spacing w:line="276" w:lineRule="auto"/>
              <w:rPr>
                <w:rFonts w:ascii="Ebrima" w:hAnsi="Ebrima" w:cs="Calibri"/>
                <w:color w:val="auto"/>
              </w:rPr>
            </w:pPr>
            <w:r w:rsidRPr="00D00FAC">
              <w:rPr>
                <w:rFonts w:ascii="Ebrima" w:hAnsi="Ebrima" w:cs="Calibri"/>
                <w:color w:val="auto"/>
                <w:szCs w:val="22"/>
              </w:rPr>
              <w:t>www.linkedin.com/in/tifannyrivera</w:t>
            </w:r>
            <w:r w:rsidR="003926EA" w:rsidRPr="00D00FAC">
              <w:rPr>
                <w:rFonts w:ascii="Ebrima" w:hAnsi="Ebrima" w:cs="Calibri"/>
                <w:color w:val="auto"/>
                <w:szCs w:val="22"/>
              </w:rPr>
              <w:br/>
            </w:r>
            <w:r w:rsidR="003926EA" w:rsidRPr="00D00FAC">
              <w:rPr>
                <w:rFonts w:ascii="Ebrima" w:hAnsi="Ebrima" w:cs="Calibri"/>
                <w:color w:val="auto"/>
                <w:szCs w:val="22"/>
              </w:rPr>
              <w:t>https://github.com/trivera777</w:t>
            </w:r>
            <w:r w:rsidR="003926EA" w:rsidRPr="00D00FAC">
              <w:rPr>
                <w:rFonts w:ascii="Ebrima" w:hAnsi="Ebrima" w:cs="Calibri"/>
                <w:color w:val="auto"/>
                <w:szCs w:val="22"/>
              </w:rPr>
              <w:br/>
            </w:r>
          </w:p>
        </w:tc>
        <w:tc>
          <w:tcPr>
            <w:tcW w:w="7394" w:type="dxa"/>
            <w:gridSpan w:val="3"/>
            <w:tcBorders>
              <w:left w:val="single" w:sz="12" w:space="0" w:color="648276" w:themeColor="accent5"/>
            </w:tcBorders>
          </w:tcPr>
          <w:p w14:paraId="4F6F65CE" w14:textId="5DF667E8" w:rsidR="00605A5B" w:rsidRPr="00D00FAC" w:rsidRDefault="003926EA" w:rsidP="00FB34EE">
            <w:pPr>
              <w:pStyle w:val="Heading2"/>
              <w:rPr>
                <w:rFonts w:ascii="Ebrima" w:hAnsi="Ebrima" w:cs="Calibri"/>
                <w:color w:val="auto"/>
                <w:u w:val="single"/>
              </w:rPr>
            </w:pPr>
            <w:r w:rsidRPr="00D00FAC">
              <w:rPr>
                <w:rFonts w:ascii="Ebrima" w:hAnsi="Ebrima" w:cs="Calibri"/>
                <w:color w:val="auto"/>
                <w:u w:val="single"/>
              </w:rPr>
              <w:t>Objective</w:t>
            </w:r>
          </w:p>
          <w:p w14:paraId="7FA17210" w14:textId="1686468F" w:rsidR="00605A5B" w:rsidRPr="00FF4C3F" w:rsidRDefault="003926EA" w:rsidP="00EE2BDB">
            <w:pPr>
              <w:pStyle w:val="TextRight"/>
              <w:rPr>
                <w:rFonts w:ascii="Ebrima" w:hAnsi="Ebrima" w:cs="Calibri"/>
                <w:color w:val="auto"/>
                <w:szCs w:val="22"/>
              </w:rPr>
            </w:pPr>
            <w:r w:rsidRPr="00FF4C3F">
              <w:rPr>
                <w:rFonts w:ascii="Ebrima" w:hAnsi="Ebrima" w:cs="Calibri"/>
                <w:color w:val="auto"/>
                <w:szCs w:val="22"/>
              </w:rPr>
              <w:t>I</w:t>
            </w:r>
            <w:r w:rsidR="00D00FAC" w:rsidRPr="00FF4C3F">
              <w:rPr>
                <w:rFonts w:ascii="Ebrima" w:hAnsi="Ebrima" w:cs="Calibri"/>
                <w:color w:val="auto"/>
                <w:szCs w:val="22"/>
              </w:rPr>
              <w:t xml:space="preserve"> am</w:t>
            </w:r>
            <w:r w:rsidRPr="00FF4C3F">
              <w:rPr>
                <w:rFonts w:ascii="Ebrima" w:hAnsi="Ebrima" w:cs="Calibri"/>
                <w:color w:val="auto"/>
                <w:szCs w:val="22"/>
              </w:rPr>
              <w:t xml:space="preserve"> an enthusiastic and detail-oriented Frontend Software Engineer seeking an entry-level position to use my skills in coding, troubleshooting complex problems, and assisting in the timely completion of projects.</w:t>
            </w:r>
          </w:p>
        </w:tc>
      </w:tr>
      <w:tr w:rsidR="00D00FAC" w:rsidRPr="00D00FAC" w14:paraId="4977688B" w14:textId="77777777" w:rsidTr="00A51766">
        <w:trPr>
          <w:trHeight w:val="3827"/>
        </w:trPr>
        <w:tc>
          <w:tcPr>
            <w:tcW w:w="3510" w:type="dxa"/>
            <w:gridSpan w:val="2"/>
            <w:tcBorders>
              <w:right w:val="single" w:sz="12" w:space="0" w:color="648276" w:themeColor="accent5"/>
            </w:tcBorders>
          </w:tcPr>
          <w:p w14:paraId="2E76929D" w14:textId="77777777" w:rsidR="00E10F01" w:rsidRPr="00D00FAC" w:rsidRDefault="00FF4C3F" w:rsidP="004B5F10">
            <w:pPr>
              <w:pStyle w:val="Heading1"/>
              <w:rPr>
                <w:rFonts w:ascii="Ebrima" w:hAnsi="Ebrima" w:cs="Calibri"/>
                <w:color w:val="auto"/>
              </w:rPr>
            </w:pPr>
            <w:sdt>
              <w:sdtPr>
                <w:rPr>
                  <w:rFonts w:ascii="Ebrima" w:hAnsi="Ebrima" w:cs="Calibri"/>
                  <w:color w:val="auto"/>
                </w:rPr>
                <w:id w:val="1203374935"/>
                <w:placeholder>
                  <w:docPart w:val="E144C68638D643BE942230504E32D14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E10F01" w:rsidRPr="00D00FAC">
                  <w:rPr>
                    <w:rFonts w:ascii="Ebrima" w:hAnsi="Ebrima" w:cs="Calibri"/>
                    <w:color w:val="auto"/>
                    <w:u w:val="single"/>
                  </w:rPr>
                  <w:t>Key Skills</w:t>
                </w:r>
              </w:sdtContent>
            </w:sdt>
          </w:p>
          <w:p w14:paraId="43EA2646" w14:textId="0CC2D9DB" w:rsidR="00F16A76" w:rsidRPr="00D00FAC" w:rsidRDefault="00F16A76" w:rsidP="00F16A76">
            <w:pPr>
              <w:pStyle w:val="TextLeft"/>
              <w:rPr>
                <w:rFonts w:ascii="Ebrima" w:hAnsi="Ebrima" w:cs="Calibri"/>
                <w:color w:val="auto"/>
              </w:rPr>
            </w:pPr>
            <w:r w:rsidRPr="00D00FAC">
              <w:rPr>
                <w:rFonts w:ascii="Ebrima" w:hAnsi="Ebrima" w:cs="Calibri"/>
                <w:color w:val="auto"/>
              </w:rPr>
              <w:t>JavaScript, HTML, CSS, SCSS, AJAX Bootstrap, React</w:t>
            </w:r>
            <w:r w:rsidR="003926EA" w:rsidRPr="00D00FAC">
              <w:rPr>
                <w:rFonts w:ascii="Ebrima" w:hAnsi="Ebrima" w:cs="Calibri"/>
                <w:color w:val="auto"/>
              </w:rPr>
              <w:t>.</w:t>
            </w:r>
            <w:r w:rsidRPr="00D00FAC">
              <w:rPr>
                <w:rFonts w:ascii="Ebrima" w:hAnsi="Ebrima" w:cs="Calibri"/>
                <w:color w:val="auto"/>
              </w:rPr>
              <w:t>js</w:t>
            </w:r>
            <w:r w:rsidR="003926EA" w:rsidRPr="00D00FAC">
              <w:rPr>
                <w:rFonts w:ascii="Ebrima" w:hAnsi="Ebrima" w:cs="Calibri"/>
                <w:color w:val="auto"/>
              </w:rPr>
              <w:t>,</w:t>
            </w:r>
            <w:r w:rsidRPr="00D00FAC">
              <w:rPr>
                <w:rFonts w:ascii="Ebrima" w:hAnsi="Ebrima" w:cs="Calibri"/>
                <w:color w:val="auto"/>
              </w:rPr>
              <w:t xml:space="preserve"> NPM/Node.js, Express.js, Heroku, Material-UI, NPM/Node.js, debugging, front-end development, MAC OS</w:t>
            </w:r>
          </w:p>
          <w:p w14:paraId="60DA2C20" w14:textId="77777777" w:rsidR="00F16A76" w:rsidRPr="00D00FAC" w:rsidRDefault="00F16A76" w:rsidP="00F16A76">
            <w:pPr>
              <w:rPr>
                <w:rFonts w:ascii="Ebrima" w:hAnsi="Ebrima" w:cs="Calibri"/>
                <w:color w:val="auto"/>
              </w:rPr>
            </w:pPr>
          </w:p>
          <w:p w14:paraId="7B117EDE" w14:textId="77777777" w:rsidR="00CD7F27" w:rsidRPr="00D00FAC" w:rsidRDefault="00CD7F27" w:rsidP="00B471FA">
            <w:pPr>
              <w:pStyle w:val="TextLeft"/>
              <w:rPr>
                <w:rStyle w:val="Heading1Char"/>
                <w:rFonts w:ascii="Ebrima" w:hAnsi="Ebrima" w:cs="Calibri"/>
                <w:b w:val="0"/>
                <w:color w:val="auto"/>
                <w:sz w:val="22"/>
              </w:rPr>
            </w:pPr>
          </w:p>
          <w:p w14:paraId="693D1543" w14:textId="77777777" w:rsidR="00E10F01" w:rsidRPr="00D00FAC" w:rsidRDefault="00FF4C3F" w:rsidP="004B5F10">
            <w:pPr>
              <w:pStyle w:val="Heading1"/>
              <w:rPr>
                <w:rFonts w:ascii="Ebrima" w:hAnsi="Ebrima" w:cs="Calibri"/>
                <w:color w:val="auto"/>
              </w:rPr>
            </w:pPr>
            <w:sdt>
              <w:sdtPr>
                <w:rPr>
                  <w:rFonts w:ascii="Ebrima" w:hAnsi="Ebrima" w:cs="Calibri"/>
                  <w:b w:val="0"/>
                  <w:color w:val="auto"/>
                </w:rPr>
                <w:id w:val="-8681428"/>
                <w:placeholder>
                  <w:docPart w:val="341EA74265EC4E68BCE2CC4423A32581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4B5F10" w:rsidRPr="00FF4C3F">
                  <w:rPr>
                    <w:rFonts w:ascii="Ebrima" w:hAnsi="Ebrima" w:cs="Calibri"/>
                    <w:color w:val="auto"/>
                    <w:u w:val="single"/>
                  </w:rPr>
                  <w:t>Activities and Interests</w:t>
                </w:r>
              </w:sdtContent>
            </w:sdt>
          </w:p>
          <w:p w14:paraId="4BED12E4" w14:textId="72E69ED1" w:rsidR="00F16A76" w:rsidRPr="00D00FAC" w:rsidRDefault="00F16A76" w:rsidP="00F16A76">
            <w:pPr>
              <w:pStyle w:val="TextLeft"/>
              <w:rPr>
                <w:rFonts w:ascii="Ebrima" w:hAnsi="Ebrima" w:cs="Calibri"/>
                <w:color w:val="auto"/>
              </w:rPr>
            </w:pPr>
            <w:r w:rsidRPr="00D00FAC">
              <w:rPr>
                <w:rFonts w:ascii="Ebrima" w:hAnsi="Ebrima" w:cs="Calibri"/>
                <w:color w:val="auto"/>
              </w:rPr>
              <w:t>Travel</w:t>
            </w:r>
            <w:r w:rsidRPr="00D00FAC">
              <w:rPr>
                <w:rFonts w:ascii="Ebrima" w:hAnsi="Ebrima" w:cs="Calibri"/>
                <w:color w:val="auto"/>
              </w:rPr>
              <w:br/>
              <w:t>Working out</w:t>
            </w:r>
            <w:r w:rsidRPr="00D00FAC">
              <w:rPr>
                <w:rFonts w:ascii="Ebrima" w:hAnsi="Ebrima" w:cs="Calibri"/>
                <w:color w:val="auto"/>
              </w:rPr>
              <w:br/>
              <w:t>Hiking</w:t>
            </w:r>
            <w:r w:rsidRPr="00D00FAC">
              <w:rPr>
                <w:rFonts w:ascii="Ebrima" w:hAnsi="Ebrima" w:cs="Calibri"/>
                <w:color w:val="auto"/>
              </w:rPr>
              <w:br/>
              <w:t>Biking</w:t>
            </w:r>
            <w:r w:rsidR="00373AB3" w:rsidRPr="00D00FAC">
              <w:rPr>
                <w:rFonts w:ascii="Ebrima" w:hAnsi="Ebrima" w:cs="Calibri"/>
                <w:color w:val="auto"/>
              </w:rPr>
              <w:br/>
              <w:t>Being outdoors</w:t>
            </w:r>
          </w:p>
        </w:tc>
        <w:tc>
          <w:tcPr>
            <w:tcW w:w="7394" w:type="dxa"/>
            <w:gridSpan w:val="3"/>
            <w:tcBorders>
              <w:left w:val="single" w:sz="12" w:space="0" w:color="648276" w:themeColor="accent5"/>
            </w:tcBorders>
          </w:tcPr>
          <w:p w14:paraId="60FA9BC7" w14:textId="77777777" w:rsidR="00E10F01" w:rsidRPr="00FF4C3F" w:rsidRDefault="00FF4C3F" w:rsidP="00E10F01">
            <w:pPr>
              <w:pStyle w:val="Heading2"/>
              <w:rPr>
                <w:rFonts w:ascii="Ebrima" w:hAnsi="Ebrima" w:cs="Calibri"/>
                <w:color w:val="auto"/>
              </w:rPr>
            </w:pPr>
            <w:sdt>
              <w:sdtPr>
                <w:rPr>
                  <w:rFonts w:ascii="Ebrima" w:hAnsi="Ebrima" w:cs="Calibri"/>
                  <w:color w:val="auto"/>
                </w:rPr>
                <w:id w:val="-1767221959"/>
                <w:placeholder>
                  <w:docPart w:val="29FC8F54C9334A2A936F857F067263C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E10F01" w:rsidRPr="00FF4C3F">
                  <w:rPr>
                    <w:rFonts w:ascii="Ebrima" w:hAnsi="Ebrima" w:cs="Calibri"/>
                    <w:color w:val="auto"/>
                    <w:u w:val="single"/>
                  </w:rPr>
                  <w:t>Experience</w:t>
                </w:r>
              </w:sdtContent>
            </w:sdt>
          </w:p>
          <w:p w14:paraId="0937112A" w14:textId="3A88B541" w:rsidR="00E10F01" w:rsidRPr="00FF4C3F" w:rsidRDefault="00373AB3" w:rsidP="00E10F01">
            <w:pPr>
              <w:pStyle w:val="SmallText"/>
              <w:rPr>
                <w:rFonts w:ascii="Ebrima" w:hAnsi="Ebrima" w:cs="Calibri"/>
                <w:color w:val="auto"/>
              </w:rPr>
            </w:pPr>
            <w:r w:rsidRPr="00FF4C3F">
              <w:rPr>
                <w:rFonts w:ascii="Ebrima" w:hAnsi="Ebrima" w:cs="Calibri"/>
                <w:color w:val="auto"/>
              </w:rPr>
              <w:t xml:space="preserve">April 2020 </w:t>
            </w:r>
            <w:r w:rsidRPr="00FF4C3F">
              <w:rPr>
                <w:rFonts w:ascii="Ebrima" w:hAnsi="Ebrima" w:cs="Calibri"/>
                <w:color w:val="auto"/>
              </w:rPr>
              <w:t xml:space="preserve">– </w:t>
            </w:r>
            <w:r w:rsidRPr="00FF4C3F">
              <w:rPr>
                <w:rFonts w:ascii="Ebrima" w:hAnsi="Ebrima" w:cs="Calibri"/>
                <w:color w:val="auto"/>
              </w:rPr>
              <w:t>Present</w:t>
            </w:r>
          </w:p>
          <w:p w14:paraId="209A3301" w14:textId="21A4477C" w:rsidR="00E10F01" w:rsidRPr="00FF4C3F" w:rsidRDefault="00373AB3" w:rsidP="00EE2BDB">
            <w:pPr>
              <w:pStyle w:val="TextRight"/>
              <w:rPr>
                <w:rStyle w:val="Emphasis"/>
                <w:rFonts w:ascii="Ebrima" w:hAnsi="Ebrima" w:cs="Calibri"/>
                <w:color w:val="auto"/>
                <w:u w:val="single"/>
              </w:rPr>
            </w:pPr>
            <w:r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>Personal Banker</w:t>
            </w:r>
            <w:r w:rsidR="0084513D"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 xml:space="preserve"> </w:t>
            </w:r>
            <w:r w:rsidR="00E10F01"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 xml:space="preserve">• </w:t>
            </w:r>
            <w:r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>FNBO</w:t>
            </w:r>
            <w:r w:rsidR="0084513D" w:rsidRPr="00FF4C3F">
              <w:rPr>
                <w:rFonts w:ascii="Ebrima" w:hAnsi="Ebrima" w:cs="Calibri"/>
                <w:color w:val="auto"/>
                <w:u w:val="single"/>
              </w:rPr>
              <w:t xml:space="preserve"> </w:t>
            </w:r>
            <w:r w:rsidR="00E10F01"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 xml:space="preserve">• </w:t>
            </w:r>
            <w:r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>Greeley, CO</w:t>
            </w:r>
          </w:p>
          <w:p w14:paraId="11673727" w14:textId="76031F50" w:rsidR="00373AB3" w:rsidRPr="00FF4C3F" w:rsidRDefault="00373AB3" w:rsidP="00A51766">
            <w:pPr>
              <w:pStyle w:val="ListBullet"/>
              <w:rPr>
                <w:rFonts w:ascii="Ebrima" w:hAnsi="Ebrima"/>
                <w:color w:val="auto"/>
              </w:rPr>
            </w:pPr>
            <w:r w:rsidRPr="00FF4C3F">
              <w:rPr>
                <w:rFonts w:ascii="Ebrima" w:hAnsi="Ebrima"/>
                <w:color w:val="auto"/>
              </w:rPr>
              <w:t>Use banking software to help clients make financial decisions</w:t>
            </w:r>
            <w:r w:rsidR="00D00FAC" w:rsidRPr="00FF4C3F">
              <w:rPr>
                <w:rFonts w:ascii="Ebrima" w:hAnsi="Ebrima"/>
                <w:color w:val="auto"/>
              </w:rPr>
              <w:t xml:space="preserve"> such as Microsoft Word, Excel, Windows.</w:t>
            </w:r>
          </w:p>
          <w:p w14:paraId="64902C32" w14:textId="211DCBFA" w:rsidR="00D00FAC" w:rsidRPr="00FF4C3F" w:rsidRDefault="00D00FAC" w:rsidP="00A51766">
            <w:pPr>
              <w:pStyle w:val="ListBullet"/>
              <w:rPr>
                <w:rFonts w:ascii="Ebrima" w:hAnsi="Ebrima"/>
                <w:color w:val="auto"/>
              </w:rPr>
            </w:pPr>
            <w:r w:rsidRPr="00FF4C3F">
              <w:rPr>
                <w:rFonts w:ascii="Ebrima" w:hAnsi="Ebrima"/>
                <w:color w:val="auto"/>
              </w:rPr>
              <w:t>Complete basic data-entry and administrative duties</w:t>
            </w:r>
            <w:r w:rsidRPr="00FF4C3F">
              <w:rPr>
                <w:rFonts w:ascii="Ebrima" w:hAnsi="Ebrima"/>
                <w:color w:val="auto"/>
              </w:rPr>
              <w:t>.</w:t>
            </w:r>
          </w:p>
          <w:p w14:paraId="095E74FD" w14:textId="43E9FBCA" w:rsidR="00D00FAC" w:rsidRPr="00FF4C3F" w:rsidRDefault="00D00FAC" w:rsidP="00A51766">
            <w:pPr>
              <w:pStyle w:val="ListBullet"/>
              <w:rPr>
                <w:rFonts w:ascii="Ebrima" w:hAnsi="Ebrima"/>
                <w:color w:val="auto"/>
              </w:rPr>
            </w:pPr>
            <w:r w:rsidRPr="00FF4C3F">
              <w:rPr>
                <w:rFonts w:ascii="Ebrima" w:hAnsi="Ebrima"/>
                <w:color w:val="auto"/>
              </w:rPr>
              <w:t>I implement p</w:t>
            </w:r>
            <w:r w:rsidRPr="00FF4C3F">
              <w:rPr>
                <w:rFonts w:ascii="Ebrima" w:hAnsi="Ebrima"/>
                <w:color w:val="auto"/>
              </w:rPr>
              <w:t xml:space="preserve">roblem-solving and critical thinking </w:t>
            </w:r>
            <w:r w:rsidRPr="00FF4C3F">
              <w:rPr>
                <w:rFonts w:ascii="Ebrima" w:hAnsi="Ebrima"/>
                <w:color w:val="auto"/>
              </w:rPr>
              <w:t>skills.</w:t>
            </w:r>
          </w:p>
          <w:p w14:paraId="571CCEE0" w14:textId="77777777" w:rsidR="00E10F01" w:rsidRPr="00FF4C3F" w:rsidRDefault="00E10F01" w:rsidP="00E10F01">
            <w:pPr>
              <w:pStyle w:val="TextRight"/>
              <w:rPr>
                <w:rFonts w:ascii="Ebrima" w:hAnsi="Ebrima" w:cs="Calibri"/>
                <w:color w:val="auto"/>
                <w:sz w:val="21"/>
              </w:rPr>
            </w:pPr>
          </w:p>
          <w:p w14:paraId="073959F2" w14:textId="2B41D736" w:rsidR="00E10F01" w:rsidRPr="00FF4C3F" w:rsidRDefault="00373AB3" w:rsidP="00E10F01">
            <w:pPr>
              <w:pStyle w:val="SmallText"/>
              <w:rPr>
                <w:rFonts w:ascii="Ebrima" w:hAnsi="Ebrima" w:cs="Calibri"/>
                <w:color w:val="auto"/>
              </w:rPr>
            </w:pPr>
            <w:r w:rsidRPr="00FF4C3F">
              <w:rPr>
                <w:rFonts w:ascii="Ebrima" w:hAnsi="Ebrima" w:cs="Calibri"/>
                <w:color w:val="auto"/>
              </w:rPr>
              <w:t>Feb 2017 – April 2020</w:t>
            </w:r>
          </w:p>
          <w:p w14:paraId="3E3C41FA" w14:textId="026D3BF2" w:rsidR="0084513D" w:rsidRPr="00FF4C3F" w:rsidRDefault="00373AB3" w:rsidP="0084513D">
            <w:pPr>
              <w:pStyle w:val="TextRight"/>
              <w:rPr>
                <w:rStyle w:val="Emphasis"/>
                <w:rFonts w:ascii="Ebrima" w:hAnsi="Ebrima" w:cs="Calibri"/>
                <w:color w:val="auto"/>
                <w:u w:val="single"/>
              </w:rPr>
            </w:pPr>
            <w:r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>Personal Banker</w:t>
            </w:r>
            <w:r w:rsidR="0084513D"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 xml:space="preserve"> • </w:t>
            </w:r>
            <w:r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>Chase</w:t>
            </w:r>
            <w:r w:rsidR="0084513D" w:rsidRPr="00FF4C3F">
              <w:rPr>
                <w:rFonts w:ascii="Ebrima" w:hAnsi="Ebrima" w:cs="Calibri"/>
                <w:color w:val="auto"/>
                <w:u w:val="single"/>
              </w:rPr>
              <w:t xml:space="preserve"> </w:t>
            </w:r>
            <w:r w:rsidR="0084513D"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 xml:space="preserve">• </w:t>
            </w:r>
            <w:r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>Firestone, CO</w:t>
            </w:r>
          </w:p>
          <w:p w14:paraId="662C921D" w14:textId="38841998" w:rsidR="00A51766" w:rsidRPr="00FF4C3F" w:rsidRDefault="00D00FAC" w:rsidP="00A51766">
            <w:pPr>
              <w:pStyle w:val="ListBullet"/>
              <w:rPr>
                <w:rFonts w:ascii="Ebrima" w:hAnsi="Ebrima"/>
                <w:color w:val="auto"/>
              </w:rPr>
            </w:pPr>
            <w:r w:rsidRPr="00FF4C3F">
              <w:rPr>
                <w:rFonts w:ascii="Ebrima" w:hAnsi="Ebrima"/>
                <w:color w:val="auto"/>
              </w:rPr>
              <w:t>Serve</w:t>
            </w:r>
            <w:r w:rsidRPr="00FF4C3F">
              <w:rPr>
                <w:rFonts w:ascii="Ebrima" w:hAnsi="Ebrima"/>
                <w:color w:val="auto"/>
              </w:rPr>
              <w:t>d</w:t>
            </w:r>
            <w:r w:rsidRPr="00FF4C3F">
              <w:rPr>
                <w:rFonts w:ascii="Ebrima" w:hAnsi="Ebrima"/>
                <w:color w:val="auto"/>
              </w:rPr>
              <w:t xml:space="preserve"> customers by managing documents, information, and financial transactions successfully and in an organized, efficient, and secure manner</w:t>
            </w:r>
            <w:r w:rsidRPr="00FF4C3F">
              <w:rPr>
                <w:rFonts w:ascii="Ebrima" w:hAnsi="Ebrima"/>
                <w:color w:val="auto"/>
              </w:rPr>
              <w:t>.</w:t>
            </w:r>
          </w:p>
          <w:p w14:paraId="3ED6A413" w14:textId="77777777" w:rsidR="00A51766" w:rsidRPr="00FF4C3F" w:rsidRDefault="00A51766" w:rsidP="00A51766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Ebrima" w:hAnsi="Ebrima"/>
                <w:color w:val="auto"/>
              </w:rPr>
            </w:pPr>
          </w:p>
          <w:p w14:paraId="05054D5F" w14:textId="7F72A22B" w:rsidR="00E10F01" w:rsidRPr="00FF4C3F" w:rsidRDefault="00373AB3" w:rsidP="00E10F01">
            <w:pPr>
              <w:pStyle w:val="SmallText"/>
              <w:rPr>
                <w:rFonts w:ascii="Ebrima" w:hAnsi="Ebrima" w:cs="Calibri"/>
                <w:color w:val="auto"/>
              </w:rPr>
            </w:pPr>
            <w:r w:rsidRPr="00FF4C3F">
              <w:rPr>
                <w:rFonts w:ascii="Ebrima" w:hAnsi="Ebrima" w:cs="Calibri"/>
                <w:color w:val="auto"/>
              </w:rPr>
              <w:t>Aug 2016 – May 2017</w:t>
            </w:r>
          </w:p>
          <w:p w14:paraId="3775F80D" w14:textId="1A9E26C9" w:rsidR="00DC715A" w:rsidRPr="00FF4C3F" w:rsidRDefault="00373AB3" w:rsidP="00DC715A">
            <w:pPr>
              <w:pStyle w:val="TextRight"/>
              <w:rPr>
                <w:rStyle w:val="Emphasis"/>
                <w:rFonts w:ascii="Ebrima" w:hAnsi="Ebrima" w:cs="Calibri"/>
                <w:color w:val="auto"/>
                <w:u w:val="single"/>
              </w:rPr>
            </w:pPr>
            <w:r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>Retail Associate</w:t>
            </w:r>
            <w:r w:rsidR="00DC715A"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 xml:space="preserve"> • </w:t>
            </w:r>
            <w:proofErr w:type="spellStart"/>
            <w:r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>TJMaxx</w:t>
            </w:r>
            <w:proofErr w:type="spellEnd"/>
            <w:r w:rsidR="00DC715A" w:rsidRPr="00FF4C3F">
              <w:rPr>
                <w:rFonts w:ascii="Ebrima" w:hAnsi="Ebrima" w:cs="Calibri"/>
                <w:color w:val="auto"/>
                <w:u w:val="single"/>
              </w:rPr>
              <w:t xml:space="preserve"> </w:t>
            </w:r>
            <w:r w:rsidR="00DC715A"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 xml:space="preserve">• </w:t>
            </w:r>
            <w:r w:rsidRPr="00FF4C3F">
              <w:rPr>
                <w:rStyle w:val="Emphasis"/>
                <w:rFonts w:ascii="Ebrima" w:hAnsi="Ebrima" w:cs="Calibri"/>
                <w:color w:val="auto"/>
                <w:u w:val="single"/>
              </w:rPr>
              <w:t>Greeley, CO</w:t>
            </w:r>
          </w:p>
          <w:p w14:paraId="657C81AF" w14:textId="1A46B8A4" w:rsidR="00A51766" w:rsidRPr="00FF4C3F" w:rsidRDefault="00A51766" w:rsidP="00A51766">
            <w:pPr>
              <w:pStyle w:val="ListBullet"/>
              <w:rPr>
                <w:rFonts w:ascii="Ebrima" w:hAnsi="Ebrima"/>
                <w:color w:val="auto"/>
              </w:rPr>
            </w:pPr>
            <w:r w:rsidRPr="00FF4C3F">
              <w:rPr>
                <w:rFonts w:ascii="Ebrima" w:hAnsi="Ebrima"/>
                <w:color w:val="auto"/>
              </w:rPr>
              <w:t>Operate</w:t>
            </w:r>
            <w:r w:rsidRPr="00FF4C3F">
              <w:rPr>
                <w:rFonts w:ascii="Ebrima" w:hAnsi="Ebrima"/>
                <w:color w:val="auto"/>
              </w:rPr>
              <w:t>d</w:t>
            </w:r>
            <w:r w:rsidRPr="00FF4C3F">
              <w:rPr>
                <w:rFonts w:ascii="Ebrima" w:hAnsi="Ebrima"/>
                <w:color w:val="auto"/>
              </w:rPr>
              <w:t xml:space="preserve"> a cash register and perform</w:t>
            </w:r>
            <w:r w:rsidRPr="00FF4C3F">
              <w:rPr>
                <w:rFonts w:ascii="Ebrima" w:hAnsi="Ebrima"/>
                <w:color w:val="auto"/>
              </w:rPr>
              <w:t>ed</w:t>
            </w:r>
            <w:r w:rsidRPr="00FF4C3F">
              <w:rPr>
                <w:rFonts w:ascii="Ebrima" w:hAnsi="Ebrima"/>
                <w:color w:val="auto"/>
              </w:rPr>
              <w:t xml:space="preserve"> related tasks, including cash handling,</w:t>
            </w:r>
            <w:r w:rsidRPr="00FF4C3F">
              <w:rPr>
                <w:rFonts w:ascii="Ebrima" w:hAnsi="Ebrima"/>
                <w:color w:val="auto"/>
              </w:rPr>
              <w:t xml:space="preserve"> and</w:t>
            </w:r>
            <w:r w:rsidRPr="00FF4C3F">
              <w:rPr>
                <w:rFonts w:ascii="Ebrima" w:hAnsi="Ebrima"/>
                <w:color w:val="auto"/>
              </w:rPr>
              <w:t xml:space="preserve"> credit card processing</w:t>
            </w:r>
            <w:r w:rsidRPr="00FF4C3F">
              <w:rPr>
                <w:rFonts w:ascii="Ebrima" w:hAnsi="Ebrima"/>
                <w:color w:val="auto"/>
              </w:rPr>
              <w:t>.</w:t>
            </w:r>
          </w:p>
          <w:p w14:paraId="4042B5B3" w14:textId="0BE7B1C6" w:rsidR="00A51766" w:rsidRPr="00FF4C3F" w:rsidRDefault="00A51766" w:rsidP="00A51766">
            <w:pPr>
              <w:pStyle w:val="ListBullet"/>
              <w:rPr>
                <w:rFonts w:ascii="Ebrima" w:hAnsi="Ebrima"/>
                <w:color w:val="auto"/>
              </w:rPr>
            </w:pPr>
            <w:r w:rsidRPr="00FF4C3F">
              <w:rPr>
                <w:rFonts w:ascii="Ebrima" w:hAnsi="Ebrima"/>
                <w:color w:val="auto"/>
              </w:rPr>
              <w:t>Offer</w:t>
            </w:r>
            <w:r w:rsidRPr="00FF4C3F">
              <w:rPr>
                <w:rFonts w:ascii="Ebrima" w:hAnsi="Ebrima"/>
                <w:color w:val="auto"/>
              </w:rPr>
              <w:t>ed</w:t>
            </w:r>
            <w:r w:rsidRPr="00FF4C3F">
              <w:rPr>
                <w:rFonts w:ascii="Ebrima" w:hAnsi="Ebrima"/>
                <w:color w:val="auto"/>
              </w:rPr>
              <w:t xml:space="preserve"> help and provide</w:t>
            </w:r>
            <w:r w:rsidRPr="00FF4C3F">
              <w:rPr>
                <w:rFonts w:ascii="Ebrima" w:hAnsi="Ebrima"/>
                <w:color w:val="auto"/>
              </w:rPr>
              <w:t>d</w:t>
            </w:r>
            <w:r w:rsidRPr="00FF4C3F">
              <w:rPr>
                <w:rFonts w:ascii="Ebrima" w:hAnsi="Ebrima"/>
                <w:color w:val="auto"/>
              </w:rPr>
              <w:t xml:space="preserve"> direct assistance to customers</w:t>
            </w:r>
          </w:p>
          <w:p w14:paraId="43B9C996" w14:textId="6528CB6B" w:rsidR="00E10F01" w:rsidRPr="00FF4C3F" w:rsidRDefault="00E10F01" w:rsidP="00EE2BDB">
            <w:pPr>
              <w:pStyle w:val="TextRight"/>
              <w:rPr>
                <w:rFonts w:ascii="Ebrima" w:hAnsi="Ebrima" w:cs="Calibri"/>
                <w:color w:val="auto"/>
              </w:rPr>
            </w:pPr>
          </w:p>
        </w:tc>
      </w:tr>
      <w:tr w:rsidR="00D00FAC" w:rsidRPr="00D00FAC" w14:paraId="2B9248F2" w14:textId="77777777" w:rsidTr="00A51766">
        <w:trPr>
          <w:trHeight w:val="1728"/>
        </w:trPr>
        <w:tc>
          <w:tcPr>
            <w:tcW w:w="3510" w:type="dxa"/>
            <w:gridSpan w:val="2"/>
            <w:tcBorders>
              <w:right w:val="single" w:sz="12" w:space="0" w:color="648276" w:themeColor="accent5"/>
            </w:tcBorders>
          </w:tcPr>
          <w:p w14:paraId="04F2694D" w14:textId="77777777" w:rsidR="0016696C" w:rsidRPr="00D00FAC" w:rsidRDefault="0016696C" w:rsidP="00E10F01">
            <w:pPr>
              <w:pStyle w:val="Heading1"/>
              <w:rPr>
                <w:rFonts w:ascii="Ebrima" w:hAnsi="Ebrima" w:cs="Calibri"/>
                <w:color w:val="auto"/>
              </w:rPr>
            </w:pPr>
          </w:p>
        </w:tc>
        <w:tc>
          <w:tcPr>
            <w:tcW w:w="7394" w:type="dxa"/>
            <w:gridSpan w:val="3"/>
            <w:tcBorders>
              <w:left w:val="single" w:sz="12" w:space="0" w:color="648276" w:themeColor="accent5"/>
            </w:tcBorders>
          </w:tcPr>
          <w:p w14:paraId="62BE696A" w14:textId="77777777" w:rsidR="0016696C" w:rsidRPr="00FF4C3F" w:rsidRDefault="00FF4C3F" w:rsidP="00DC715A">
            <w:pPr>
              <w:pStyle w:val="Heading2"/>
              <w:rPr>
                <w:rFonts w:ascii="Ebrima" w:hAnsi="Ebrima" w:cs="Calibri"/>
                <w:color w:val="auto"/>
              </w:rPr>
            </w:pPr>
            <w:sdt>
              <w:sdtPr>
                <w:rPr>
                  <w:rFonts w:ascii="Ebrima" w:hAnsi="Ebrima" w:cs="Calibri"/>
                  <w:color w:val="auto"/>
                </w:rPr>
                <w:id w:val="863870713"/>
                <w:placeholder>
                  <w:docPart w:val="C917AF8F11744D019AC867816C19A7B3"/>
                </w:placeholder>
                <w:temporary/>
                <w:showingPlcHdr/>
                <w15:appearance w15:val="hidden"/>
              </w:sdtPr>
              <w:sdtEndPr/>
              <w:sdtContent>
                <w:r w:rsidR="00DC715A" w:rsidRPr="00FF4C3F">
                  <w:rPr>
                    <w:rFonts w:ascii="Ebrima" w:hAnsi="Ebrima" w:cs="Calibri"/>
                    <w:color w:val="auto"/>
                    <w:u w:val="single"/>
                  </w:rPr>
                  <w:t>Education</w:t>
                </w:r>
              </w:sdtContent>
            </w:sdt>
          </w:p>
          <w:p w14:paraId="3DDEFB6C" w14:textId="2CD5064B" w:rsidR="0016696C" w:rsidRPr="00FF4C3F" w:rsidRDefault="00373AB3" w:rsidP="00DE7CC5">
            <w:pPr>
              <w:pStyle w:val="SmallText"/>
              <w:rPr>
                <w:rFonts w:ascii="Ebrima" w:hAnsi="Ebrima" w:cs="Calibri"/>
                <w:color w:val="auto"/>
              </w:rPr>
            </w:pPr>
            <w:r w:rsidRPr="00FF4C3F">
              <w:rPr>
                <w:rFonts w:ascii="Ebrima" w:hAnsi="Ebrima" w:cs="Calibri"/>
                <w:color w:val="auto"/>
              </w:rPr>
              <w:t>Dec 2021</w:t>
            </w:r>
          </w:p>
          <w:p w14:paraId="2E603800" w14:textId="32C5BB6B" w:rsidR="008A01CE" w:rsidRPr="00FF4C3F" w:rsidRDefault="00373AB3" w:rsidP="008A01CE">
            <w:pPr>
              <w:pStyle w:val="TextRight"/>
              <w:rPr>
                <w:rStyle w:val="Emphasis"/>
                <w:rFonts w:ascii="Ebrima" w:hAnsi="Ebrima" w:cs="Calibri"/>
                <w:color w:val="auto"/>
              </w:rPr>
            </w:pPr>
            <w:r w:rsidRPr="00FF4C3F">
              <w:rPr>
                <w:rStyle w:val="Emphasis"/>
                <w:rFonts w:ascii="Ebrima" w:hAnsi="Ebrima" w:cs="Calibri"/>
                <w:color w:val="auto"/>
              </w:rPr>
              <w:t xml:space="preserve">Certificate </w:t>
            </w:r>
            <w:r w:rsidR="008A01CE" w:rsidRPr="00FF4C3F">
              <w:rPr>
                <w:rStyle w:val="Emphasis"/>
                <w:rFonts w:ascii="Ebrima" w:hAnsi="Ebrima" w:cs="Calibri"/>
                <w:color w:val="auto"/>
              </w:rPr>
              <w:t xml:space="preserve">• </w:t>
            </w:r>
            <w:r w:rsidRPr="00FF4C3F">
              <w:rPr>
                <w:rStyle w:val="Emphasis"/>
                <w:rFonts w:ascii="Ebrima" w:hAnsi="Ebrima" w:cs="Calibri"/>
                <w:color w:val="auto"/>
              </w:rPr>
              <w:t>University of Denver</w:t>
            </w:r>
            <w:r w:rsidR="008A01CE" w:rsidRPr="00FF4C3F">
              <w:rPr>
                <w:rFonts w:ascii="Ebrima" w:hAnsi="Ebrima" w:cs="Calibri"/>
                <w:color w:val="auto"/>
              </w:rPr>
              <w:t xml:space="preserve"> </w:t>
            </w:r>
            <w:r w:rsidR="008A01CE" w:rsidRPr="00FF4C3F">
              <w:rPr>
                <w:rStyle w:val="Emphasis"/>
                <w:rFonts w:ascii="Ebrima" w:hAnsi="Ebrima" w:cs="Calibri"/>
                <w:color w:val="auto"/>
              </w:rPr>
              <w:t xml:space="preserve">• </w:t>
            </w:r>
            <w:r w:rsidRPr="00FF4C3F">
              <w:rPr>
                <w:rStyle w:val="Emphasis"/>
                <w:rFonts w:ascii="Ebrima" w:hAnsi="Ebrima" w:cs="Calibri"/>
                <w:color w:val="auto"/>
              </w:rPr>
              <w:t>Denver, CO</w:t>
            </w:r>
          </w:p>
          <w:p w14:paraId="5715DA10" w14:textId="185CCC2B" w:rsidR="0016696C" w:rsidRDefault="00373AB3" w:rsidP="00DE7CC5">
            <w:pPr>
              <w:pStyle w:val="ListBullet"/>
              <w:rPr>
                <w:rFonts w:ascii="Ebrima" w:hAnsi="Ebrima" w:cs="Calibri"/>
                <w:color w:val="auto"/>
              </w:rPr>
            </w:pPr>
            <w:r w:rsidRPr="00FF4C3F">
              <w:rPr>
                <w:rFonts w:ascii="Ebrima" w:hAnsi="Ebrima" w:cs="Calibri"/>
                <w:color w:val="auto"/>
              </w:rPr>
              <w:t>Full Stack Coding Bootcamp</w:t>
            </w:r>
          </w:p>
          <w:p w14:paraId="3B115601" w14:textId="77777777" w:rsidR="00FF4C3F" w:rsidRDefault="00FF4C3F" w:rsidP="00FF4C3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Ebrima" w:hAnsi="Ebrima" w:cs="Calibri"/>
                <w:color w:val="auto"/>
              </w:rPr>
            </w:pPr>
          </w:p>
          <w:p w14:paraId="2A17FF6B" w14:textId="77777777" w:rsidR="00FF4C3F" w:rsidRPr="00FF4C3F" w:rsidRDefault="00FF4C3F" w:rsidP="00FF4C3F">
            <w:pPr>
              <w:pStyle w:val="ListBullet"/>
              <w:numPr>
                <w:ilvl w:val="0"/>
                <w:numId w:val="0"/>
              </w:numPr>
              <w:rPr>
                <w:rStyle w:val="Emphasis"/>
                <w:rFonts w:ascii="Ebrima" w:hAnsi="Ebrima" w:cs="Calibri"/>
                <w:i/>
                <w:iCs/>
                <w:color w:val="auto"/>
                <w:sz w:val="20"/>
                <w:szCs w:val="20"/>
              </w:rPr>
            </w:pPr>
            <w:r w:rsidRPr="00FF4C3F">
              <w:rPr>
                <w:rStyle w:val="Emphasis"/>
                <w:rFonts w:ascii="Ebrima" w:hAnsi="Ebrima" w:cs="Calibri"/>
                <w:i/>
                <w:iCs/>
                <w:color w:val="auto"/>
                <w:sz w:val="20"/>
                <w:szCs w:val="20"/>
              </w:rPr>
              <w:t>May 2013</w:t>
            </w:r>
          </w:p>
          <w:p w14:paraId="2138BAA3" w14:textId="632262BB" w:rsidR="00FF4C3F" w:rsidRDefault="00FF4C3F" w:rsidP="00FF4C3F">
            <w:pPr>
              <w:pStyle w:val="ListBullet"/>
              <w:numPr>
                <w:ilvl w:val="0"/>
                <w:numId w:val="0"/>
              </w:numPr>
              <w:rPr>
                <w:rStyle w:val="Emphasis"/>
                <w:rFonts w:ascii="Ebrima" w:hAnsi="Ebrima" w:cs="Calibri"/>
                <w:color w:val="auto"/>
              </w:rPr>
            </w:pPr>
            <w:r>
              <w:rPr>
                <w:rStyle w:val="Emphasis"/>
                <w:rFonts w:ascii="Ebrima" w:hAnsi="Ebrima" w:cs="Calibri"/>
                <w:color w:val="auto"/>
              </w:rPr>
              <w:t xml:space="preserve">Greeley Central High School </w:t>
            </w:r>
            <w:r w:rsidRPr="00FF4C3F">
              <w:rPr>
                <w:rStyle w:val="Emphasis"/>
                <w:rFonts w:ascii="Ebrima" w:hAnsi="Ebrima" w:cs="Calibri"/>
                <w:color w:val="auto"/>
              </w:rPr>
              <w:t>•</w:t>
            </w:r>
            <w:r>
              <w:rPr>
                <w:rStyle w:val="Emphasis"/>
                <w:rFonts w:ascii="Ebrima" w:hAnsi="Ebrima" w:cs="Calibri"/>
                <w:color w:val="auto"/>
              </w:rPr>
              <w:t xml:space="preserve"> Greeley, CO</w:t>
            </w:r>
          </w:p>
          <w:p w14:paraId="15422D35" w14:textId="22F9C5B5" w:rsidR="00FF4C3F" w:rsidRDefault="00FF4C3F" w:rsidP="00FF4C3F">
            <w:pPr>
              <w:pStyle w:val="ListBullet"/>
              <w:rPr>
                <w:rStyle w:val="Emphasis"/>
                <w:rFonts w:ascii="Ebrima" w:hAnsi="Ebrima" w:cs="Calibri"/>
                <w:color w:val="auto"/>
              </w:rPr>
            </w:pPr>
            <w:r>
              <w:rPr>
                <w:rStyle w:val="Emphasis"/>
                <w:rFonts w:ascii="Ebrima" w:hAnsi="Ebrima" w:cs="Calibri"/>
                <w:color w:val="auto"/>
              </w:rPr>
              <w:t>High School Diploma</w:t>
            </w:r>
          </w:p>
          <w:p w14:paraId="1D218FB1" w14:textId="5907F46C" w:rsidR="00FF4C3F" w:rsidRPr="00FF4C3F" w:rsidRDefault="00FF4C3F" w:rsidP="00FF4C3F">
            <w:pPr>
              <w:pStyle w:val="ListBullet"/>
              <w:numPr>
                <w:ilvl w:val="0"/>
                <w:numId w:val="0"/>
              </w:numPr>
              <w:rPr>
                <w:rStyle w:val="Emphasis"/>
                <w:rFonts w:ascii="Ebrima" w:hAnsi="Ebrima" w:cs="Calibri"/>
                <w:color w:val="auto"/>
              </w:rPr>
            </w:pPr>
          </w:p>
        </w:tc>
      </w:tr>
    </w:tbl>
    <w:p w14:paraId="260535D5" w14:textId="77777777" w:rsidR="00EE2BDB" w:rsidRPr="00D00FAC" w:rsidRDefault="00EE2BDB" w:rsidP="00EE2BDB">
      <w:pPr>
        <w:tabs>
          <w:tab w:val="left" w:pos="1594"/>
        </w:tabs>
        <w:rPr>
          <w:rFonts w:ascii="Ebrima" w:hAnsi="Ebrima" w:cs="Calibri"/>
          <w:color w:val="auto"/>
        </w:rPr>
      </w:pPr>
    </w:p>
    <w:sectPr w:rsidR="00EE2BDB" w:rsidRPr="00D00FAC" w:rsidSect="00A51766">
      <w:pgSz w:w="12240" w:h="15840" w:code="1"/>
      <w:pgMar w:top="-576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4B20" w14:textId="77777777" w:rsidR="00F16A76" w:rsidRDefault="00F16A76" w:rsidP="00F316AD">
      <w:r>
        <w:separator/>
      </w:r>
    </w:p>
  </w:endnote>
  <w:endnote w:type="continuationSeparator" w:id="0">
    <w:p w14:paraId="123F22DA" w14:textId="77777777" w:rsidR="00F16A76" w:rsidRDefault="00F16A7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EFA45" w14:textId="77777777" w:rsidR="00F16A76" w:rsidRDefault="00F16A76" w:rsidP="00F316AD">
      <w:r>
        <w:separator/>
      </w:r>
    </w:p>
  </w:footnote>
  <w:footnote w:type="continuationSeparator" w:id="0">
    <w:p w14:paraId="4000CD48" w14:textId="77777777" w:rsidR="00F16A76" w:rsidRDefault="00F16A76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33AB"/>
    <w:multiLevelType w:val="multilevel"/>
    <w:tmpl w:val="C682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60F02501"/>
    <w:multiLevelType w:val="multilevel"/>
    <w:tmpl w:val="8144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76"/>
    <w:rsid w:val="000E1D44"/>
    <w:rsid w:val="0015252B"/>
    <w:rsid w:val="0016696C"/>
    <w:rsid w:val="001A4DBF"/>
    <w:rsid w:val="001B744B"/>
    <w:rsid w:val="001C4A17"/>
    <w:rsid w:val="0020696E"/>
    <w:rsid w:val="002356A2"/>
    <w:rsid w:val="00271A16"/>
    <w:rsid w:val="002D12DA"/>
    <w:rsid w:val="003019B2"/>
    <w:rsid w:val="0034688D"/>
    <w:rsid w:val="00373AB3"/>
    <w:rsid w:val="003926EA"/>
    <w:rsid w:val="003E7565"/>
    <w:rsid w:val="0040233B"/>
    <w:rsid w:val="00471FD0"/>
    <w:rsid w:val="00481994"/>
    <w:rsid w:val="004B5F10"/>
    <w:rsid w:val="00511A6E"/>
    <w:rsid w:val="0057534A"/>
    <w:rsid w:val="00605A5B"/>
    <w:rsid w:val="00611CD0"/>
    <w:rsid w:val="00647EE2"/>
    <w:rsid w:val="00692B82"/>
    <w:rsid w:val="006C60E6"/>
    <w:rsid w:val="006E70D3"/>
    <w:rsid w:val="007302D3"/>
    <w:rsid w:val="007B0F94"/>
    <w:rsid w:val="007B3957"/>
    <w:rsid w:val="0084513D"/>
    <w:rsid w:val="008A01CE"/>
    <w:rsid w:val="00927425"/>
    <w:rsid w:val="00A23870"/>
    <w:rsid w:val="00A51766"/>
    <w:rsid w:val="00A76A25"/>
    <w:rsid w:val="00A77921"/>
    <w:rsid w:val="00B471FA"/>
    <w:rsid w:val="00B575FB"/>
    <w:rsid w:val="00C1095A"/>
    <w:rsid w:val="00C36587"/>
    <w:rsid w:val="00C55D85"/>
    <w:rsid w:val="00CA2273"/>
    <w:rsid w:val="00CD50FD"/>
    <w:rsid w:val="00CD7F27"/>
    <w:rsid w:val="00D00FAC"/>
    <w:rsid w:val="00D05DEF"/>
    <w:rsid w:val="00D365FA"/>
    <w:rsid w:val="00D47124"/>
    <w:rsid w:val="00DC715A"/>
    <w:rsid w:val="00DD5D7B"/>
    <w:rsid w:val="00DE7CC5"/>
    <w:rsid w:val="00E10F01"/>
    <w:rsid w:val="00EE2BDB"/>
    <w:rsid w:val="00F012B4"/>
    <w:rsid w:val="00F16A76"/>
    <w:rsid w:val="00F316AD"/>
    <w:rsid w:val="00F4501B"/>
    <w:rsid w:val="00F7416C"/>
    <w:rsid w:val="00FB34EE"/>
    <w:rsid w:val="00F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AE7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4B5F10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FB34EE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FB34EE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FB34EE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FB34EE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271A16"/>
    <w:rPr>
      <w:color w:val="4A6158" w:themeColor="accent5" w:themeShade="BF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paragraph" w:styleId="ListBullet">
    <w:name w:val="List Bullet"/>
    <w:basedOn w:val="Normal"/>
    <w:uiPriority w:val="10"/>
    <w:qFormat/>
    <w:rsid w:val="00373AB3"/>
    <w:pPr>
      <w:numPr>
        <w:numId w:val="2"/>
      </w:numPr>
      <w:spacing w:after="80"/>
    </w:pPr>
    <w:rPr>
      <w:color w:val="404040" w:themeColor="text1" w:themeTint="BF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373AB3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fannyrivera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45737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44C68638D643BE942230504E32D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08AC1-CFC8-4A73-A4E5-DD2CF2E15EEE}"/>
      </w:docPartPr>
      <w:docPartBody>
        <w:p w:rsidR="00000000" w:rsidRDefault="00560870">
          <w:pPr>
            <w:pStyle w:val="E144C68638D643BE942230504E32D140"/>
          </w:pPr>
          <w:r w:rsidRPr="004B5F10">
            <w:t>Key Skills</w:t>
          </w:r>
        </w:p>
      </w:docPartBody>
    </w:docPart>
    <w:docPart>
      <w:docPartPr>
        <w:name w:val="341EA74265EC4E68BCE2CC4423A32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DDB85-F13C-4402-B57E-B235AC94BB6D}"/>
      </w:docPartPr>
      <w:docPartBody>
        <w:p w:rsidR="00000000" w:rsidRDefault="00560870">
          <w:pPr>
            <w:pStyle w:val="341EA74265EC4E68BCE2CC4423A32581"/>
          </w:pPr>
          <w:r w:rsidRPr="004B5F10">
            <w:t>Activities and Interests</w:t>
          </w:r>
        </w:p>
      </w:docPartBody>
    </w:docPart>
    <w:docPart>
      <w:docPartPr>
        <w:name w:val="29FC8F54C9334A2A936F857F06726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26F4D-FFD6-4CB9-AE71-7E43A70F5E1F}"/>
      </w:docPartPr>
      <w:docPartBody>
        <w:p w:rsidR="00000000" w:rsidRDefault="00560870">
          <w:pPr>
            <w:pStyle w:val="29FC8F54C9334A2A936F857F067263C3"/>
          </w:pPr>
          <w:r>
            <w:t>Experience</w:t>
          </w:r>
        </w:p>
      </w:docPartBody>
    </w:docPart>
    <w:docPart>
      <w:docPartPr>
        <w:name w:val="C917AF8F11744D019AC867816C19A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CAA56-348A-4FB3-9FB3-21DE3EC97075}"/>
      </w:docPartPr>
      <w:docPartBody>
        <w:p w:rsidR="00000000" w:rsidRDefault="00560870">
          <w:pPr>
            <w:pStyle w:val="C917AF8F11744D019AC867816C19A7B3"/>
          </w:pPr>
          <w:r w:rsidRPr="00DC715A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70"/>
    <w:rsid w:val="005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1E27F7CCC24A08921D63B0EEA2B455">
    <w:name w:val="671E27F7CCC24A08921D63B0EEA2B455"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75F85AD354D6488E9CBEA09CBD4379BD">
    <w:name w:val="75F85AD354D6488E9CBEA09CBD4379BD"/>
  </w:style>
  <w:style w:type="paragraph" w:customStyle="1" w:styleId="48B6FEF64A9E420987D2566DC8BFD243">
    <w:name w:val="48B6FEF64A9E420987D2566DC8BFD243"/>
  </w:style>
  <w:style w:type="paragraph" w:customStyle="1" w:styleId="48E8A931ECDA4CE8B26ED34A5DD16787">
    <w:name w:val="48E8A931ECDA4CE8B26ED34A5DD16787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78E4B64837774A76B71C02342FCFA6AA">
    <w:name w:val="78E4B64837774A76B71C02342FCFA6AA"/>
  </w:style>
  <w:style w:type="paragraph" w:customStyle="1" w:styleId="B27E1CBABC484B4F943D9D7FB1C57F50">
    <w:name w:val="B27E1CBABC484B4F943D9D7FB1C57F50"/>
  </w:style>
  <w:style w:type="paragraph" w:customStyle="1" w:styleId="312C4C1422B84F269CCF42E8FBD95733">
    <w:name w:val="312C4C1422B84F269CCF42E8FBD95733"/>
  </w:style>
  <w:style w:type="paragraph" w:customStyle="1" w:styleId="018ADFB100C646CA82E60A26A2B47002">
    <w:name w:val="018ADFB100C646CA82E60A26A2B47002"/>
  </w:style>
  <w:style w:type="paragraph" w:customStyle="1" w:styleId="9524FB8416C948C38D6E77F81F81DC91">
    <w:name w:val="9524FB8416C948C38D6E77F81F81DC91"/>
  </w:style>
  <w:style w:type="paragraph" w:customStyle="1" w:styleId="699AA2BF61D0473E8D03905DAD23A4CA">
    <w:name w:val="699AA2BF61D0473E8D03905DAD23A4CA"/>
  </w:style>
  <w:style w:type="paragraph" w:customStyle="1" w:styleId="E144C68638D643BE942230504E32D140">
    <w:name w:val="E144C68638D643BE942230504E32D140"/>
  </w:style>
  <w:style w:type="paragraph" w:customStyle="1" w:styleId="57BA4C20554745208D68E157D3A84C83">
    <w:name w:val="57BA4C20554745208D68E157D3A84C83"/>
  </w:style>
  <w:style w:type="paragraph" w:customStyle="1" w:styleId="341EA74265EC4E68BCE2CC4423A32581">
    <w:name w:val="341EA74265EC4E68BCE2CC4423A32581"/>
  </w:style>
  <w:style w:type="paragraph" w:customStyle="1" w:styleId="AD5FAC1F4BBB41B9BD82F973A23775CA">
    <w:name w:val="AD5FAC1F4BBB41B9BD82F973A23775CA"/>
  </w:style>
  <w:style w:type="paragraph" w:customStyle="1" w:styleId="29FC8F54C9334A2A936F857F067263C3">
    <w:name w:val="29FC8F54C9334A2A936F857F067263C3"/>
  </w:style>
  <w:style w:type="paragraph" w:customStyle="1" w:styleId="109C44D7CC2244F98C13AA2C12BFA7FE">
    <w:name w:val="109C44D7CC2244F98C13AA2C12BFA7FE"/>
  </w:style>
  <w:style w:type="paragraph" w:customStyle="1" w:styleId="FC77E93F46494A3794EE008C9EBCC778">
    <w:name w:val="FC77E93F46494A3794EE008C9EBCC778"/>
  </w:style>
  <w:style w:type="paragraph" w:customStyle="1" w:styleId="E5A5C60E3BB94D83B87D8569570334B1">
    <w:name w:val="E5A5C60E3BB94D83B87D8569570334B1"/>
  </w:style>
  <w:style w:type="paragraph" w:customStyle="1" w:styleId="AED00A01B899495F8A6AB77469700AEB">
    <w:name w:val="AED00A01B899495F8A6AB77469700AEB"/>
  </w:style>
  <w:style w:type="paragraph" w:customStyle="1" w:styleId="46D3B3B2B0BC49FE8409E1A459B67602">
    <w:name w:val="46D3B3B2B0BC49FE8409E1A459B67602"/>
  </w:style>
  <w:style w:type="paragraph" w:customStyle="1" w:styleId="7A6013B795034A10998A807375ABECC0">
    <w:name w:val="7A6013B795034A10998A807375ABECC0"/>
  </w:style>
  <w:style w:type="paragraph" w:customStyle="1" w:styleId="2F09DE9161A84B1CB39FD792B8930498">
    <w:name w:val="2F09DE9161A84B1CB39FD792B8930498"/>
  </w:style>
  <w:style w:type="paragraph" w:customStyle="1" w:styleId="274FE4D3B4484432A8D729684F5531AB">
    <w:name w:val="274FE4D3B4484432A8D729684F5531AB"/>
  </w:style>
  <w:style w:type="paragraph" w:customStyle="1" w:styleId="8E1816C1095A4A9F8DE8A94276A808C4">
    <w:name w:val="8E1816C1095A4A9F8DE8A94276A808C4"/>
  </w:style>
  <w:style w:type="paragraph" w:customStyle="1" w:styleId="7E595C32046F4BB1BF0199DD54C00241">
    <w:name w:val="7E595C32046F4BB1BF0199DD54C00241"/>
  </w:style>
  <w:style w:type="paragraph" w:customStyle="1" w:styleId="26F02F179C61452D95FF4A82A0A8D057">
    <w:name w:val="26F02F179C61452D95FF4A82A0A8D057"/>
  </w:style>
  <w:style w:type="paragraph" w:customStyle="1" w:styleId="528E7027B700414BA9AC3354C778B3F4">
    <w:name w:val="528E7027B700414BA9AC3354C778B3F4"/>
  </w:style>
  <w:style w:type="paragraph" w:customStyle="1" w:styleId="EEB502B8885F4957B3710F94EB671AA3">
    <w:name w:val="EEB502B8885F4957B3710F94EB671AA3"/>
  </w:style>
  <w:style w:type="paragraph" w:customStyle="1" w:styleId="BF143E8FD02C49FF9A04D74FC8D2AE6C">
    <w:name w:val="BF143E8FD02C49FF9A04D74FC8D2AE6C"/>
  </w:style>
  <w:style w:type="paragraph" w:customStyle="1" w:styleId="1F39E57E6A80471CB0857AE5C6D79438">
    <w:name w:val="1F39E57E6A80471CB0857AE5C6D79438"/>
  </w:style>
  <w:style w:type="paragraph" w:customStyle="1" w:styleId="C917AF8F11744D019AC867816C19A7B3">
    <w:name w:val="C917AF8F11744D019AC867816C19A7B3"/>
  </w:style>
  <w:style w:type="paragraph" w:customStyle="1" w:styleId="8C4A147DF2E24A2782020F87E5FE8E33">
    <w:name w:val="8C4A147DF2E24A2782020F87E5FE8E33"/>
  </w:style>
  <w:style w:type="paragraph" w:customStyle="1" w:styleId="1DA69D9D7AF24E9BB1844F55489935F5">
    <w:name w:val="1DA69D9D7AF24E9BB1844F55489935F5"/>
  </w:style>
  <w:style w:type="paragraph" w:customStyle="1" w:styleId="A325ACF8B211494B92BE7BBF0AECBC5E">
    <w:name w:val="A325ACF8B211494B92BE7BBF0AECBC5E"/>
  </w:style>
  <w:style w:type="paragraph" w:customStyle="1" w:styleId="C298507F537D44F6B928D6FDDEC3623F">
    <w:name w:val="C298507F537D44F6B928D6FDDEC3623F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6FFFC2281B26419EAEC38CF7B3690247">
    <w:name w:val="6FFFC2281B26419EAEC38CF7B3690247"/>
  </w:style>
  <w:style w:type="paragraph" w:customStyle="1" w:styleId="F0306B9E48BF4134A06B3ACA47943490">
    <w:name w:val="F0306B9E48BF4134A06B3ACA47943490"/>
  </w:style>
  <w:style w:type="paragraph" w:customStyle="1" w:styleId="AB02E0FF7EB4407AA306BFF30F67DF3E">
    <w:name w:val="AB02E0FF7EB4407AA306BFF30F67DF3E"/>
  </w:style>
  <w:style w:type="paragraph" w:customStyle="1" w:styleId="B15C68B5B28848DB846BB60014F9638F">
    <w:name w:val="B15C68B5B28848DB846BB60014F9638F"/>
  </w:style>
  <w:style w:type="paragraph" w:customStyle="1" w:styleId="FF824B46A78B461F94039541ADF10CD3">
    <w:name w:val="FF824B46A78B461F94039541ADF10CD3"/>
  </w:style>
  <w:style w:type="paragraph" w:customStyle="1" w:styleId="8B135B4498B14746BA12258661BD939F">
    <w:name w:val="8B135B4498B14746BA12258661BD939F"/>
    <w:rsid w:val="00560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2022-02-09T22:33:00Z</dcterms:created>
  <dcterms:modified xsi:type="dcterms:W3CDTF">2022-02-09T23:35:00Z</dcterms:modified>
</cp:coreProperties>
</file>